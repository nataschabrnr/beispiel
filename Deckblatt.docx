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AE9F" w14:textId="77777777" w:rsidR="00AF41E3" w:rsidRPr="000414CB" w:rsidRDefault="00F5225F" w:rsidP="00AF41E3">
      <w:pPr>
        <w:framePr w:w="7711" w:hSpace="181" w:vSpace="567" w:wrap="notBeside" w:vAnchor="page" w:hAnchor="page" w:x="1362" w:y="2915"/>
        <w:shd w:val="solid" w:color="FFFFFF" w:fill="FFFFFF"/>
        <w:spacing w:after="0" w:line="400" w:lineRule="exact"/>
        <w:rPr>
          <w:rFonts w:ascii="Audi Type Extended" w:hAnsi="Audi Type Extended"/>
          <w:sz w:val="32"/>
          <w:szCs w:val="32"/>
        </w:rPr>
      </w:pPr>
      <w:bookmarkStart w:id="0" w:name="Head1"/>
      <w:bookmarkEnd w:id="0"/>
      <w:r>
        <w:rPr>
          <w:rFonts w:ascii="Audi Type Extended" w:hAnsi="Audi Type Extended"/>
          <w:sz w:val="32"/>
          <w:szCs w:val="32"/>
        </w:rPr>
        <w:t>Headline oder Titel</w:t>
      </w:r>
    </w:p>
    <w:p w14:paraId="536EFF2C" w14:textId="77777777" w:rsidR="00AF41E3" w:rsidRPr="000414CB" w:rsidRDefault="00AF41E3" w:rsidP="00AF41E3">
      <w:pPr>
        <w:framePr w:w="7711" w:hSpace="181" w:vSpace="567" w:wrap="notBeside" w:vAnchor="page" w:hAnchor="page" w:x="1362" w:y="2915"/>
        <w:shd w:val="solid" w:color="FFFFFF" w:fill="FFFFFF"/>
        <w:spacing w:after="0" w:line="400" w:lineRule="exact"/>
        <w:rPr>
          <w:rFonts w:ascii="Audi Type Extended" w:hAnsi="Audi Type Extended"/>
          <w:sz w:val="32"/>
          <w:szCs w:val="32"/>
        </w:rPr>
      </w:pPr>
      <w:bookmarkStart w:id="1" w:name="Head2"/>
      <w:bookmarkEnd w:id="1"/>
    </w:p>
    <w:p w14:paraId="64402D06" w14:textId="77777777" w:rsidR="00AF41E3" w:rsidRPr="00AF41E3" w:rsidRDefault="00AF41E3" w:rsidP="00AF41E3">
      <w:pPr>
        <w:framePr w:w="7711" w:hSpace="181" w:vSpace="567" w:wrap="notBeside" w:vAnchor="page" w:hAnchor="page" w:x="1362" w:y="2915"/>
        <w:shd w:val="solid" w:color="FFFFFF" w:fill="FFFFFF"/>
        <w:spacing w:after="0" w:line="300" w:lineRule="exact"/>
        <w:rPr>
          <w:rFonts w:ascii="Audi Type" w:hAnsi="Audi Type"/>
          <w:sz w:val="24"/>
          <w:szCs w:val="24"/>
        </w:rPr>
      </w:pPr>
    </w:p>
    <w:p w14:paraId="0D0C2A8E" w14:textId="77777777" w:rsidR="00AF41E3" w:rsidRPr="00AF41E3" w:rsidRDefault="00F5225F" w:rsidP="00AF41E3">
      <w:pPr>
        <w:framePr w:w="7711" w:hSpace="181" w:vSpace="567" w:wrap="notBeside" w:vAnchor="page" w:hAnchor="page" w:x="1362" w:y="2915"/>
        <w:shd w:val="solid" w:color="FFFFFF" w:fill="FFFFFF"/>
        <w:spacing w:after="0" w:line="340" w:lineRule="exact"/>
        <w:rPr>
          <w:rFonts w:ascii="Audi Type" w:hAnsi="Audi Type"/>
          <w:sz w:val="24"/>
          <w:szCs w:val="24"/>
        </w:rPr>
      </w:pPr>
      <w:bookmarkStart w:id="2" w:name="Head4"/>
      <w:bookmarkEnd w:id="2"/>
      <w:r>
        <w:rPr>
          <w:rFonts w:ascii="Audi Type" w:hAnsi="Audi Type"/>
          <w:sz w:val="24"/>
          <w:szCs w:val="24"/>
        </w:rPr>
        <w:t>Subheadline &amp; weitere Informationen</w:t>
      </w:r>
    </w:p>
    <w:p w14:paraId="26C9483A" w14:textId="77777777" w:rsidR="00AF41E3" w:rsidRPr="00AF41E3" w:rsidRDefault="00AF41E3" w:rsidP="00AF41E3">
      <w:pPr>
        <w:framePr w:w="7711" w:hSpace="181" w:vSpace="567" w:wrap="notBeside" w:vAnchor="page" w:hAnchor="page" w:x="1362" w:y="2915"/>
        <w:shd w:val="solid" w:color="FFFFFF" w:fill="FFFFFF"/>
        <w:spacing w:after="0" w:line="340" w:lineRule="exact"/>
        <w:rPr>
          <w:rFonts w:ascii="Audi Type" w:hAnsi="Audi Type"/>
          <w:sz w:val="24"/>
          <w:szCs w:val="24"/>
        </w:rPr>
      </w:pPr>
      <w:bookmarkStart w:id="3" w:name="Head5"/>
      <w:bookmarkEnd w:id="3"/>
    </w:p>
    <w:p w14:paraId="12E4AD38" w14:textId="77777777" w:rsidR="00AF41E3" w:rsidRPr="00D67DB7" w:rsidRDefault="00F5225F" w:rsidP="00AF41E3">
      <w:pPr>
        <w:framePr w:w="7711" w:vSpace="142" w:wrap="notBeside" w:vAnchor="page" w:hAnchor="page" w:x="1362" w:y="5512"/>
        <w:shd w:val="solid" w:color="FFFFFF" w:fill="FFFFFF"/>
        <w:spacing w:after="0" w:line="340" w:lineRule="exact"/>
        <w:rPr>
          <w:rFonts w:ascii="Audi Type" w:hAnsi="Audi Type"/>
          <w:b/>
          <w:sz w:val="24"/>
          <w:szCs w:val="24"/>
        </w:rPr>
      </w:pPr>
      <w:bookmarkStart w:id="4" w:name="BetreffTx"/>
      <w:bookmarkEnd w:id="4"/>
      <w:r>
        <w:rPr>
          <w:rFonts w:ascii="Audi Type" w:hAnsi="Audi Type"/>
          <w:b/>
          <w:sz w:val="24"/>
          <w:szCs w:val="24"/>
        </w:rPr>
        <w:t>Beispielthema</w:t>
      </w:r>
    </w:p>
    <w:p w14:paraId="69D5F025" w14:textId="01309DAE" w:rsidR="00E53F6E" w:rsidRPr="00C42A7B" w:rsidRDefault="00923683" w:rsidP="00A11CE6">
      <w:pPr>
        <w:spacing w:after="0" w:line="260" w:lineRule="exact"/>
        <w:rPr>
          <w:rFonts w:ascii="Audi Type" w:hAnsi="Audi Type"/>
          <w:sz w:val="18"/>
          <w:szCs w:val="24"/>
        </w:rPr>
      </w:pPr>
      <w:bookmarkStart w:id="5" w:name="Start"/>
      <w:bookmarkEnd w:id="5"/>
      <w:r>
        <w:rPr>
          <w:rFonts w:ascii="Audi Type" w:hAnsi="Audi Type"/>
          <w:sz w:val="18"/>
          <w:szCs w:val="24"/>
        </w:rPr>
        <w:t>KMPlan</w:t>
      </w:r>
    </w:p>
    <w:sectPr w:rsidR="00E53F6E" w:rsidRPr="00C42A7B" w:rsidSect="00C42A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107" w:right="2835" w:bottom="1474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D3A6" w14:textId="77777777" w:rsidR="009E622B" w:rsidRDefault="009E622B" w:rsidP="00C42A7B">
      <w:pPr>
        <w:spacing w:after="0" w:line="240" w:lineRule="auto"/>
      </w:pPr>
      <w:r>
        <w:separator/>
      </w:r>
    </w:p>
  </w:endnote>
  <w:endnote w:type="continuationSeparator" w:id="0">
    <w:p w14:paraId="19F59C60" w14:textId="77777777" w:rsidR="009E622B" w:rsidRDefault="009E622B" w:rsidP="00C4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 Type Extended">
    <w:panose1 w:val="020B0507040202060203"/>
    <w:charset w:val="00"/>
    <w:family w:val="swiss"/>
    <w:pitch w:val="variable"/>
    <w:sig w:usb0="A10002EF" w:usb1="500020FB" w:usb2="00000000" w:usb3="00000000" w:csb0="0000009F" w:csb1="00000000"/>
    <w:embedRegular r:id="rId1" w:subsetted="1" w:fontKey="{DE65B02E-3D00-4F09-8AB6-970E07EA6BF5}"/>
    <w:embedBold r:id="rId2" w:subsetted="1" w:fontKey="{837FABDD-A274-4B9C-BD0A-CE20DA3A070F}"/>
  </w:font>
  <w:font w:name="Audi Type">
    <w:panose1 w:val="020B0503040202060203"/>
    <w:charset w:val="00"/>
    <w:family w:val="swiss"/>
    <w:pitch w:val="variable"/>
    <w:sig w:usb0="A10002EF" w:usb1="500020FB" w:usb2="00000000" w:usb3="00000000" w:csb0="0000009F" w:csb1="00000000"/>
    <w:embedRegular r:id="rId3" w:subsetted="1" w:fontKey="{A35A9A83-2FF7-4ADA-9551-A5078BA06EAD}"/>
    <w:embedBold r:id="rId4" w:subsetted="1" w:fontKey="{7274BA5E-5A0C-41DE-AC63-EC0D9DAFF910}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2527" w14:textId="77777777" w:rsidR="003D2572" w:rsidRDefault="003D25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15A8" w14:textId="77777777" w:rsidR="003D2572" w:rsidRDefault="003D2572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1" relativeHeight="251665408" behindDoc="0" locked="0" layoutInCell="0" allowOverlap="1" wp14:anchorId="61CD6E7D" wp14:editId="2114A015">
              <wp:simplePos x="0" y="1023493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ffb74c3c817ab6b40472f202" descr="{&quot;HashCode&quot;:162234013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95E379" w14:textId="77777777" w:rsidR="003D2572" w:rsidRPr="003D2572" w:rsidRDefault="003D2572" w:rsidP="003D2572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D2572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D6E7D" id="_x0000_t202" coordsize="21600,21600" o:spt="202" path="m,l,21600r21600,l21600,xe">
              <v:stroke joinstyle="miter"/>
              <v:path gradientshapeok="t" o:connecttype="rect"/>
            </v:shapetype>
            <v:shape id="MSIPCMffb74c3c817ab6b40472f202" o:spid="_x0000_s1026" type="#_x0000_t202" alt="{&quot;HashCode&quot;:162234013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2F95E379" w14:textId="77777777" w:rsidR="003D2572" w:rsidRPr="003D2572" w:rsidRDefault="003D2572" w:rsidP="003D2572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D2572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474E" w14:textId="77777777" w:rsidR="003D2572" w:rsidRDefault="003D2572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62FD0C38" wp14:editId="20CA9E8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4" name="MSIPCM0c8f46a6aa1d8f843e694cda" descr="{&quot;HashCode&quot;:1622340137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00CFCB" w14:textId="77777777" w:rsidR="003D2572" w:rsidRPr="003D2572" w:rsidRDefault="003D2572" w:rsidP="003D2572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D2572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D0C38" id="_x0000_t202" coordsize="21600,21600" o:spt="202" path="m,l,21600r21600,l21600,xe">
              <v:stroke joinstyle="miter"/>
              <v:path gradientshapeok="t" o:connecttype="rect"/>
            </v:shapetype>
            <v:shape id="MSIPCM0c8f46a6aa1d8f843e694cda" o:spid="_x0000_s1027" type="#_x0000_t202" alt="{&quot;HashCode&quot;:1622340137,&quot;Height&quot;:841.0,&quot;Width&quot;:595.0,&quot;Placement&quot;:&quot;Footer&quot;,&quot;Index&quot;:&quot;FirstPage&quot;,&quot;Section&quot;:1,&quot;Top&quot;:0.0,&quot;Left&quot;:0.0}" style="position:absolute;margin-left:0;margin-top:805.9pt;width:595.3pt;height:21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" o:allowincell="f" filled="f" stroked="f" strokeweight=".5pt">
              <v:textbox inset="20pt,0,,0">
                <w:txbxContent>
                  <w:p w14:paraId="6E00CFCB" w14:textId="77777777" w:rsidR="003D2572" w:rsidRPr="003D2572" w:rsidRDefault="003D2572" w:rsidP="003D2572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D2572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2126" w14:textId="77777777" w:rsidR="009E622B" w:rsidRDefault="009E622B" w:rsidP="00C42A7B">
      <w:pPr>
        <w:spacing w:after="0" w:line="240" w:lineRule="auto"/>
      </w:pPr>
      <w:r>
        <w:separator/>
      </w:r>
    </w:p>
  </w:footnote>
  <w:footnote w:type="continuationSeparator" w:id="0">
    <w:p w14:paraId="3FB8C4F1" w14:textId="77777777" w:rsidR="009E622B" w:rsidRDefault="009E622B" w:rsidP="00C4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5B5F1" w14:textId="77777777" w:rsidR="003D2572" w:rsidRDefault="003D25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A508" w14:textId="77777777" w:rsidR="00C96E92" w:rsidRPr="008C5D95" w:rsidRDefault="00E53F6E">
    <w:pPr>
      <w:pStyle w:val="Kopfzeile"/>
      <w:rPr>
        <w:rFonts w:ascii="Audi Type" w:hAnsi="Audi Type"/>
      </w:rPr>
    </w:pPr>
    <w:r w:rsidRPr="000363C1">
      <w:rPr>
        <w:rFonts w:ascii="Audi Type Extended" w:hAnsi="Audi Type Extended"/>
        <w:noProof/>
        <w:sz w:val="28"/>
        <w:szCs w:val="28"/>
        <w:lang w:eastAsia="de-DE"/>
      </w:rPr>
      <w:drawing>
        <wp:anchor distT="0" distB="0" distL="114300" distR="114300" simplePos="0" relativeHeight="251664384" behindDoc="0" locked="0" layoutInCell="1" allowOverlap="1" wp14:anchorId="4DF3A431" wp14:editId="16EECA23">
          <wp:simplePos x="0" y="0"/>
          <wp:positionH relativeFrom="page">
            <wp:posOffset>5911850</wp:posOffset>
          </wp:positionH>
          <wp:positionV relativeFrom="page">
            <wp:posOffset>558165</wp:posOffset>
          </wp:positionV>
          <wp:extent cx="1094400" cy="3816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ngs_Solid_Offic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" cy="3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6" w:name="MargU1" w:displacedByCustomXml="next"/>
  <w:bookmarkEnd w:id="6" w:displacedByCustomXml="next"/>
  <w:bookmarkStart w:id="7" w:name="MargU" w:displacedByCustomXml="next"/>
  <w:sdt>
    <w:sdtPr>
      <w:rPr>
        <w:color w:val="F50537"/>
      </w:rPr>
      <w:alias w:val="c_companyfirst"/>
      <w:tag w:val="c_companyfirst"/>
      <w:id w:val="-366987073"/>
      <w:placeholder>
        <w:docPart w:val="07D6F767D0A34F6087F643D5185436A9"/>
      </w:placeholder>
    </w:sdtPr>
    <w:sdtEndPr>
      <w:rPr>
        <w:color w:val="CC0033"/>
      </w:rPr>
    </w:sdtEndPr>
    <w:sdtContent>
      <w:p w14:paraId="2D3FDA4F" w14:textId="51537367" w:rsidR="00AF41E3" w:rsidRPr="00364475" w:rsidRDefault="00923683" w:rsidP="004217D5">
        <w:pPr>
          <w:pStyle w:val="company"/>
          <w:framePr w:wrap="around"/>
        </w:pPr>
        <w:r>
          <w:rPr>
            <w:color w:val="F50537"/>
          </w:rPr>
          <w:t>AUDI AG</w:t>
        </w:r>
      </w:p>
    </w:sdtContent>
  </w:sdt>
  <w:p w14:paraId="05A6E278" w14:textId="77777777" w:rsidR="00AF41E3" w:rsidRPr="00364475" w:rsidRDefault="00AF41E3" w:rsidP="004217D5">
    <w:pPr>
      <w:pStyle w:val="companydata"/>
      <w:framePr w:wrap="around"/>
    </w:pPr>
    <w:bookmarkStart w:id="8" w:name="MargU2"/>
    <w:bookmarkEnd w:id="8"/>
  </w:p>
  <w:bookmarkStart w:id="9" w:name="MargU3" w:displacedByCustomXml="next"/>
  <w:bookmarkEnd w:id="9" w:displacedByCustomXml="next"/>
  <w:bookmarkEnd w:id="7" w:displacedByCustomXml="next"/>
  <w:sdt>
    <w:sdtPr>
      <w:alias w:val="c_city"/>
      <w:tag w:val="c_city"/>
      <w:id w:val="1543162911"/>
      <w:placeholder>
        <w:docPart w:val="07D6F767D0A34F6087F643D5185436A9"/>
      </w:placeholder>
    </w:sdtPr>
    <w:sdtContent>
      <w:p w14:paraId="6E4AB9EE" w14:textId="6D9F031E" w:rsidR="00F5225F" w:rsidRDefault="00923683" w:rsidP="004217D5">
        <w:pPr>
          <w:pStyle w:val="companydata"/>
          <w:framePr w:wrap="around"/>
        </w:pPr>
        <w:r>
          <w:t>85045 Ingolstadt</w:t>
        </w:r>
      </w:p>
    </w:sdtContent>
  </w:sdt>
  <w:sdt>
    <w:sdtPr>
      <w:alias w:val="c_country"/>
      <w:tag w:val="c_country"/>
      <w:id w:val="877044270"/>
      <w:placeholder>
        <w:docPart w:val="07D6F767D0A34F6087F643D5185436A9"/>
      </w:placeholder>
    </w:sdtPr>
    <w:sdtContent>
      <w:p w14:paraId="43CBE356" w14:textId="3959C307" w:rsidR="00AF41E3" w:rsidRPr="00364475" w:rsidRDefault="00923683" w:rsidP="004217D5">
        <w:pPr>
          <w:pStyle w:val="companydata"/>
          <w:framePr w:wrap="around"/>
        </w:pPr>
        <w:r>
          <w:t>Deutschland</w:t>
        </w:r>
      </w:p>
    </w:sdtContent>
  </w:sdt>
  <w:p w14:paraId="7FDD2817" w14:textId="77777777" w:rsidR="00C42A7B" w:rsidRPr="000363C1" w:rsidRDefault="004217D5" w:rsidP="00C42A7B">
    <w:pPr>
      <w:pStyle w:val="Kopfzeile"/>
      <w:spacing w:after="160" w:line="280" w:lineRule="exact"/>
      <w:rPr>
        <w:rFonts w:ascii="Audi Type" w:hAnsi="Audi Type"/>
        <w:sz w:val="28"/>
        <w:szCs w:val="28"/>
      </w:rPr>
    </w:pPr>
    <w:r w:rsidRPr="000363C1">
      <w:rPr>
        <w:rFonts w:ascii="Audi Type Extended" w:hAnsi="Audi Type Extended"/>
        <w:noProof/>
        <w:sz w:val="28"/>
        <w:szCs w:val="28"/>
        <w:lang w:eastAsia="de-DE"/>
      </w:rPr>
      <w:drawing>
        <wp:anchor distT="0" distB="0" distL="114300" distR="114300" simplePos="0" relativeHeight="251662336" behindDoc="0" locked="0" layoutInCell="1" allowOverlap="1" wp14:anchorId="2F4E03F8" wp14:editId="5EFB1FBA">
          <wp:simplePos x="0" y="0"/>
          <wp:positionH relativeFrom="page">
            <wp:posOffset>5911850</wp:posOffset>
          </wp:positionH>
          <wp:positionV relativeFrom="page">
            <wp:posOffset>558165</wp:posOffset>
          </wp:positionV>
          <wp:extent cx="1094400" cy="3816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ngs_Solid_Offic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" cy="3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57EFFE" w14:textId="77777777" w:rsidR="00C42A7B" w:rsidRPr="00C42A7B" w:rsidRDefault="00C42A7B" w:rsidP="00C42A7B">
    <w:pPr>
      <w:pStyle w:val="Kopfzeile"/>
      <w:spacing w:line="280" w:lineRule="exact"/>
      <w:rPr>
        <w:rFonts w:ascii="Audi Type" w:hAnsi="Audi Type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orlage" w:val="Audi"/>
  </w:docVars>
  <w:rsids>
    <w:rsidRoot w:val="00923683"/>
    <w:rsid w:val="000363C1"/>
    <w:rsid w:val="000414CB"/>
    <w:rsid w:val="000C3642"/>
    <w:rsid w:val="00136E00"/>
    <w:rsid w:val="001C4A86"/>
    <w:rsid w:val="001E1967"/>
    <w:rsid w:val="00213D9B"/>
    <w:rsid w:val="00257E3D"/>
    <w:rsid w:val="002E0BDA"/>
    <w:rsid w:val="003807DA"/>
    <w:rsid w:val="00392394"/>
    <w:rsid w:val="003B47CB"/>
    <w:rsid w:val="003D2572"/>
    <w:rsid w:val="004217D5"/>
    <w:rsid w:val="00476280"/>
    <w:rsid w:val="004A4465"/>
    <w:rsid w:val="004C4F00"/>
    <w:rsid w:val="0050149F"/>
    <w:rsid w:val="005D6912"/>
    <w:rsid w:val="00743769"/>
    <w:rsid w:val="007A1F1A"/>
    <w:rsid w:val="007A7736"/>
    <w:rsid w:val="007C458E"/>
    <w:rsid w:val="007F2BDC"/>
    <w:rsid w:val="00830B10"/>
    <w:rsid w:val="00845377"/>
    <w:rsid w:val="00886F1E"/>
    <w:rsid w:val="008C5D95"/>
    <w:rsid w:val="00923683"/>
    <w:rsid w:val="009244E7"/>
    <w:rsid w:val="00964D79"/>
    <w:rsid w:val="009E622B"/>
    <w:rsid w:val="00A11CE6"/>
    <w:rsid w:val="00A34219"/>
    <w:rsid w:val="00A538AF"/>
    <w:rsid w:val="00A739A5"/>
    <w:rsid w:val="00AC4939"/>
    <w:rsid w:val="00AF41E3"/>
    <w:rsid w:val="00B255F5"/>
    <w:rsid w:val="00B765F1"/>
    <w:rsid w:val="00B85F5A"/>
    <w:rsid w:val="00B9298B"/>
    <w:rsid w:val="00C42A7B"/>
    <w:rsid w:val="00C96E92"/>
    <w:rsid w:val="00D025A1"/>
    <w:rsid w:val="00D61CCD"/>
    <w:rsid w:val="00D67DB7"/>
    <w:rsid w:val="00DD267A"/>
    <w:rsid w:val="00E12586"/>
    <w:rsid w:val="00E53F6E"/>
    <w:rsid w:val="00E552DF"/>
    <w:rsid w:val="00EA740F"/>
    <w:rsid w:val="00EF756B"/>
    <w:rsid w:val="00F44AA0"/>
    <w:rsid w:val="00F5225F"/>
    <w:rsid w:val="00F8492F"/>
    <w:rsid w:val="00FC5F3A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E2341"/>
  <w15:docId w15:val="{49580ECA-0B9B-46EB-9B17-B60B1AFD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7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A7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C42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42A7B"/>
  </w:style>
  <w:style w:type="paragraph" w:styleId="Fuzeile">
    <w:name w:val="footer"/>
    <w:basedOn w:val="Standard"/>
    <w:link w:val="FuzeileZchn"/>
    <w:uiPriority w:val="99"/>
    <w:unhideWhenUsed/>
    <w:rsid w:val="00C42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A7B"/>
  </w:style>
  <w:style w:type="paragraph" w:customStyle="1" w:styleId="company">
    <w:name w:val="_company"/>
    <w:basedOn w:val="Kopfzeile"/>
    <w:qFormat/>
    <w:rsid w:val="004217D5"/>
    <w:pPr>
      <w:framePr w:w="2240" w:wrap="around" w:vAnchor="page" w:hAnchor="page" w:x="9402" w:y="2978" w:anchorLock="1"/>
      <w:tabs>
        <w:tab w:val="left" w:pos="340"/>
      </w:tabs>
      <w:spacing w:line="160" w:lineRule="exact"/>
    </w:pPr>
    <w:rPr>
      <w:rFonts w:ascii="Audi Type Extended" w:hAnsi="Audi Type Extended"/>
      <w:b/>
      <w:color w:val="CC0033"/>
      <w:sz w:val="14"/>
      <w:szCs w:val="14"/>
    </w:rPr>
  </w:style>
  <w:style w:type="paragraph" w:customStyle="1" w:styleId="companydata">
    <w:name w:val="_company data"/>
    <w:basedOn w:val="Kopfzeile"/>
    <w:qFormat/>
    <w:rsid w:val="004217D5"/>
    <w:pPr>
      <w:framePr w:w="2240" w:wrap="around" w:vAnchor="page" w:hAnchor="page" w:x="9402" w:y="2978" w:anchorLock="1"/>
      <w:tabs>
        <w:tab w:val="left" w:pos="340"/>
      </w:tabs>
      <w:spacing w:line="180" w:lineRule="exact"/>
    </w:pPr>
    <w:rPr>
      <w:rFonts w:ascii="Audi Type" w:hAnsi="Audi Type"/>
      <w:sz w:val="14"/>
      <w:szCs w:val="14"/>
    </w:rPr>
  </w:style>
  <w:style w:type="character" w:styleId="Platzhaltertext">
    <w:name w:val="Placeholder Text"/>
    <w:basedOn w:val="Absatz-Standardschriftart"/>
    <w:uiPriority w:val="99"/>
    <w:semiHidden/>
    <w:rsid w:val="004217D5"/>
    <w:rPr>
      <w:color w:val="808080"/>
    </w:rPr>
  </w:style>
  <w:style w:type="paragraph" w:customStyle="1" w:styleId="footer">
    <w:name w:val="_footer"/>
    <w:basedOn w:val="Standard"/>
    <w:qFormat/>
    <w:rsid w:val="004217D5"/>
    <w:pPr>
      <w:spacing w:line="260" w:lineRule="auto"/>
    </w:pPr>
    <w:rPr>
      <w:rFonts w:ascii="Audi Type" w:hAnsi="Audi Typ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X054U1\AppData\Roaming\OTT\Templates\AUDI%20AG\AUDIAG_Deckblatt_in_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6F767D0A34F6087F643D5185436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71723F-D546-4276-B5B2-4FB45EA9739A}"/>
      </w:docPartPr>
      <w:docPartBody>
        <w:p w:rsidR="00000000" w:rsidRDefault="00000000">
          <w:pPr>
            <w:pStyle w:val="07D6F767D0A34F6087F643D5185436A9"/>
          </w:pPr>
          <w:r w:rsidRPr="00BE0199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 Type Extended">
    <w:panose1 w:val="020B0507040202060203"/>
    <w:charset w:val="00"/>
    <w:family w:val="swiss"/>
    <w:pitch w:val="variable"/>
    <w:sig w:usb0="A10002EF" w:usb1="500020FB" w:usb2="00000000" w:usb3="00000000" w:csb0="0000009F" w:csb1="00000000"/>
  </w:font>
  <w:font w:name="Audi Type">
    <w:panose1 w:val="020B0503040202060203"/>
    <w:charset w:val="00"/>
    <w:family w:val="swiss"/>
    <w:pitch w:val="variable"/>
    <w:sig w:usb0="A10002EF" w:usb1="500020FB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A9"/>
    <w:rsid w:val="003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7D6F767D0A34F6087F643D5185436A9">
    <w:name w:val="07D6F767D0A34F6087F643D518543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udi_Beamer">
  <a:themeElements>
    <a:clrScheme name="Audi Standard">
      <a:dk1>
        <a:srgbClr val="000000"/>
      </a:dk1>
      <a:lt1>
        <a:srgbClr val="FFFFFF"/>
      </a:lt1>
      <a:dk2>
        <a:srgbClr val="000000"/>
      </a:dk2>
      <a:lt2>
        <a:srgbClr val="B0B6B8"/>
      </a:lt2>
      <a:accent1>
        <a:srgbClr val="434C53"/>
      </a:accent1>
      <a:accent2>
        <a:srgbClr val="D5D9D8"/>
      </a:accent2>
      <a:accent3>
        <a:srgbClr val="6D7579"/>
      </a:accent3>
      <a:accent4>
        <a:srgbClr val="CACE98"/>
      </a:accent4>
      <a:accent5>
        <a:srgbClr val="B0B6AD"/>
      </a:accent5>
      <a:accent6>
        <a:srgbClr val="B9002D"/>
      </a:accent6>
      <a:hlink>
        <a:srgbClr val="6682A4"/>
      </a:hlink>
      <a:folHlink>
        <a:srgbClr val="6C4859"/>
      </a:folHlink>
    </a:clrScheme>
    <a:fontScheme name="Aud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0" tIns="0" rIns="0" bIns="0" numCol="1" anchor="ctr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0" tIns="0" rIns="0" bIns="0" numCol="1" anchor="ctr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Audi">
        <a:dk1>
          <a:srgbClr val="000000"/>
        </a:dk1>
        <a:lt1>
          <a:srgbClr val="CDCDCD"/>
        </a:lt1>
        <a:dk2>
          <a:srgbClr val="000000"/>
        </a:dk2>
        <a:lt2>
          <a:srgbClr val="999999"/>
        </a:lt2>
        <a:accent1>
          <a:srgbClr val="FED900"/>
        </a:accent1>
        <a:accent2>
          <a:srgbClr val="FCAF00"/>
        </a:accent2>
        <a:accent3>
          <a:srgbClr val="2C9730"/>
        </a:accent3>
        <a:accent4>
          <a:srgbClr val="E3D36F"/>
        </a:accent4>
        <a:accent5>
          <a:srgbClr val="FEE9AA"/>
        </a:accent5>
        <a:accent6>
          <a:srgbClr val="A4AA73"/>
        </a:accent6>
        <a:hlink>
          <a:srgbClr val="339999"/>
        </a:hlink>
        <a:folHlink>
          <a:srgbClr val="009FCE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PMS 108">
      <a:srgbClr val="FEF000"/>
    </a:custClr>
    <a:custClr name="PMS 130">
      <a:srgbClr val="FBBB1B"/>
    </a:custClr>
    <a:custClr name="PMS 158">
      <a:srgbClr val="F6751F"/>
    </a:custClr>
    <a:custClr name="PMS 398">
      <a:srgbClr val="C5C12D"/>
    </a:custClr>
    <a:custClr name="PMS 377">
      <a:srgbClr val="669933"/>
    </a:custClr>
    <a:custClr name="PMS 347">
      <a:srgbClr val="008F54"/>
    </a:custClr>
    <a:custClr name="PMS 313">
      <a:srgbClr val="02B3E1"/>
    </a:custClr>
    <a:custClr name="PMS 5483">
      <a:srgbClr val="55959E"/>
    </a:custClr>
    <a:custClr name="PMS 556">
      <a:srgbClr val="7FBAA5"/>
    </a:custClr>
    <a:custClr name="Audi Cool Gray 9">
      <a:srgbClr val="5E5E5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A662-23FB-4F98-959A-DC6CE60D07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1c9b508-7c6e-42bd-bedf-808292653d6c}" enabled="1" method="Privileged" siteId="{2882be50-2012-4d88-ac86-544124e120c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AUDIAG_Deckblatt_in_de.dotx</Template>
  <TotalTime>0</TotalTime>
  <Pages>1</Pages>
  <Words>9</Words>
  <Characters>71</Characters>
  <Application>Microsoft Office Word</Application>
  <DocSecurity>0</DocSecurity>
  <Lines>8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</vt:lpstr>
    </vt:vector>
  </TitlesOfParts>
  <Company>AUDI AG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</dc:title>
  <dc:creator>Birner, Natascha (I/EM-25, extern)</dc:creator>
  <cp:lastModifiedBy>Birner, Natascha (I/EM-251, extern)</cp:lastModifiedBy>
  <cp:revision>1</cp:revision>
  <dcterms:created xsi:type="dcterms:W3CDTF">2024-11-15T09:08:00Z</dcterms:created>
  <dcterms:modified xsi:type="dcterms:W3CDTF">2024-11-15T09:08:00Z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T">
    <vt:lpwstr>2024.11.15_AUDIAG_in_de</vt:lpwstr>
  </property>
  <property fmtid="{D5CDD505-2E9C-101B-9397-08002B2CF9AE}" pid="3" name="MSIP_Label_b1c9b508-7c6e-42bd-bedf-808292653d6c_Enabled">
    <vt:lpwstr>True</vt:lpwstr>
  </property>
  <property fmtid="{D5CDD505-2E9C-101B-9397-08002B2CF9AE}" pid="4" name="MSIP_Label_b1c9b508-7c6e-42bd-bedf-808292653d6c_SiteId">
    <vt:lpwstr>2882be50-2012-4d88-ac86-544124e120c8</vt:lpwstr>
  </property>
  <property fmtid="{D5CDD505-2E9C-101B-9397-08002B2CF9AE}" pid="5" name="MSIP_Label_b1c9b508-7c6e-42bd-bedf-808292653d6c_Owner">
    <vt:lpwstr>armin.muck@audi.de</vt:lpwstr>
  </property>
  <property fmtid="{D5CDD505-2E9C-101B-9397-08002B2CF9AE}" pid="6" name="MSIP_Label_b1c9b508-7c6e-42bd-bedf-808292653d6c_SetDate">
    <vt:lpwstr>2020-02-12T07:07:10.8365076Z</vt:lpwstr>
  </property>
  <property fmtid="{D5CDD505-2E9C-101B-9397-08002B2CF9AE}" pid="7" name="MSIP_Label_b1c9b508-7c6e-42bd-bedf-808292653d6c_Name">
    <vt:lpwstr>Internal</vt:lpwstr>
  </property>
  <property fmtid="{D5CDD505-2E9C-101B-9397-08002B2CF9AE}" pid="8" name="MSIP_Label_b1c9b508-7c6e-42bd-bedf-808292653d6c_Application">
    <vt:lpwstr>Microsoft Azure Information Protection</vt:lpwstr>
  </property>
  <property fmtid="{D5CDD505-2E9C-101B-9397-08002B2CF9AE}" pid="9" name="MSIP_Label_b1c9b508-7c6e-42bd-bedf-808292653d6c_ActionId">
    <vt:lpwstr>30b973c3-321f-4292-9289-21c64994badc</vt:lpwstr>
  </property>
  <property fmtid="{D5CDD505-2E9C-101B-9397-08002B2CF9AE}" pid="10" name="MSIP_Label_b1c9b508-7c6e-42bd-bedf-808292653d6c_Extended_MSFT_Method">
    <vt:lpwstr>Automatic</vt:lpwstr>
  </property>
  <property fmtid="{D5CDD505-2E9C-101B-9397-08002B2CF9AE}" pid="11" name="Sensitivity">
    <vt:lpwstr>Internal</vt:lpwstr>
  </property>
</Properties>
</file>